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13E1755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387CFF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0"/>
        <w:gridCol w:w="1115"/>
        <w:gridCol w:w="324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078AB35C" w:rsidR="00547F36" w:rsidRPr="001E6010" w:rsidRDefault="00F77B1B">
            <w:pPr>
              <w:pStyle w:val="Informazionisullostudente"/>
            </w:pPr>
            <w:r>
              <w:t>Mariangela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B743B63" w:rsidR="00547F36" w:rsidRPr="001E6010" w:rsidRDefault="00F77B1B">
            <w:pPr>
              <w:pStyle w:val="Informazionisullostudente"/>
            </w:pPr>
            <w:r>
              <w:t>Leone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B73F4C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5908B360" w:rsidR="00547F36" w:rsidRPr="001E6010" w:rsidRDefault="00F77B1B">
            <w:pPr>
              <w:pStyle w:val="Informazionisullostudente"/>
            </w:pPr>
            <w:r>
              <w:t>25/06/21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46A7BA13" w14:textId="3DD63E8B" w:rsidR="006234C7" w:rsidRDefault="00387CFF" w:rsidP="006234C7">
      <w:pPr>
        <w:pStyle w:val="ListParagraph"/>
        <w:numPr>
          <w:ilvl w:val="0"/>
          <w:numId w:val="19"/>
        </w:numPr>
      </w:pPr>
      <w:r>
        <w:t>Descrivere le modalità di definizione</w:t>
      </w:r>
      <w:r w:rsidR="004A2BF1">
        <w:t xml:space="preserve"> </w:t>
      </w:r>
      <w:r>
        <w:t>de</w:t>
      </w:r>
      <w:r w:rsidR="004A2BF1">
        <w:t>l modello dati in Entity Framework?</w:t>
      </w:r>
    </w:p>
    <w:p w14:paraId="5F2A3E13" w14:textId="487CB1B1" w:rsidR="00F77B1B" w:rsidRDefault="00112F2B" w:rsidP="00F77B1B">
      <w:pPr>
        <w:pStyle w:val="ListParagraph"/>
        <w:ind w:left="1080"/>
      </w:pPr>
      <w:r>
        <w:t xml:space="preserve">Entity Framework è una modalità di accesso ai dati; presenta tre caratteristiche fondamentali: Mapping (incastro tra database e oggetti), Fetching (recupera dati da database e incastra </w:t>
      </w:r>
      <w:r w:rsidR="005D4B45">
        <w:t>e materializzare i rispettivi oggetti), Persistenza del grafo (salvare modifche, generando le query SQL).</w:t>
      </w:r>
    </w:p>
    <w:p w14:paraId="66F07C29" w14:textId="32C01D82" w:rsidR="000421E0" w:rsidRDefault="00387CFF" w:rsidP="00387CFF">
      <w:pPr>
        <w:pStyle w:val="ListParagraph"/>
        <w:numPr>
          <w:ilvl w:val="0"/>
          <w:numId w:val="19"/>
        </w:numPr>
      </w:pPr>
      <w:r>
        <w:t xml:space="preserve">Scrivere con un esempio pratico come definire una chiave primaria ed una chiave esterna </w:t>
      </w:r>
      <w:r w:rsidR="002E683C">
        <w:t>utilizzando le data annotation e fluent api.</w:t>
      </w:r>
    </w:p>
    <w:p w14:paraId="1116E199" w14:textId="5D22CE35" w:rsidR="00F77B1B" w:rsidRDefault="00F77B1B" w:rsidP="00F77B1B">
      <w:pPr>
        <w:pStyle w:val="ListParagraph"/>
      </w:pPr>
      <w:r>
        <w:t>In data annotation la chiave primaria viene definita come:</w:t>
      </w:r>
    </w:p>
    <w:p w14:paraId="1B4D9DCC" w14:textId="13323CF2" w:rsidR="00F77B1B" w:rsidRDefault="00F77B1B" w:rsidP="00F77B1B">
      <w:pPr>
        <w:pStyle w:val="ListParagraph"/>
      </w:pPr>
      <w:r>
        <w:t>[key]</w:t>
      </w:r>
    </w:p>
    <w:p w14:paraId="0958D381" w14:textId="5D43CAA2" w:rsidR="00F77B1B" w:rsidRDefault="00F77B1B" w:rsidP="00F77B1B">
      <w:pPr>
        <w:pStyle w:val="ListParagraph"/>
        <w:rPr>
          <w:lang w:val="en-US"/>
        </w:rPr>
      </w:pPr>
      <w:r w:rsidRPr="00F77B1B">
        <w:rPr>
          <w:lang w:val="en-US"/>
        </w:rPr>
        <w:t>Public int CodiceID {get; s</w:t>
      </w:r>
      <w:r>
        <w:rPr>
          <w:lang w:val="en-US"/>
        </w:rPr>
        <w:t>et;}</w:t>
      </w:r>
    </w:p>
    <w:p w14:paraId="0CC19D98" w14:textId="1D79797F" w:rsidR="00F77B1B" w:rsidRDefault="00F77B1B" w:rsidP="00F77B1B">
      <w:pPr>
        <w:pStyle w:val="ListParagraph"/>
        <w:rPr>
          <w:lang w:val="en-US"/>
        </w:rPr>
      </w:pPr>
      <w:r>
        <w:rPr>
          <w:lang w:val="en-US"/>
        </w:rPr>
        <w:t>La chiave esterna:</w:t>
      </w:r>
    </w:p>
    <w:p w14:paraId="5836ADEA" w14:textId="0F6C37D9" w:rsidR="00F77B1B" w:rsidRDefault="00F77B1B" w:rsidP="00F77B1B">
      <w:pPr>
        <w:pStyle w:val="ListParagraph"/>
        <w:rPr>
          <w:lang w:val="en-US"/>
        </w:rPr>
      </w:pPr>
      <w:r>
        <w:rPr>
          <w:lang w:val="en-US"/>
        </w:rPr>
        <w:t>Public int PersonaID {get; set;}</w:t>
      </w:r>
    </w:p>
    <w:p w14:paraId="45A72A8B" w14:textId="6C3C475C" w:rsidR="00F77B1B" w:rsidRDefault="00F77B1B" w:rsidP="00F77B1B">
      <w:pPr>
        <w:pStyle w:val="ListParagraph"/>
        <w:rPr>
          <w:lang w:val="en-US"/>
        </w:rPr>
      </w:pPr>
      <w:r>
        <w:rPr>
          <w:lang w:val="en-US"/>
        </w:rPr>
        <w:t>Public int MyCustomForeignKey{get; set;}</w:t>
      </w:r>
    </w:p>
    <w:p w14:paraId="4B555613" w14:textId="157800CA" w:rsidR="00F77B1B" w:rsidRDefault="00F77B1B" w:rsidP="00F77B1B">
      <w:pPr>
        <w:pStyle w:val="ListParagraph"/>
        <w:rPr>
          <w:lang w:val="en-US"/>
        </w:rPr>
      </w:pPr>
      <w:r>
        <w:rPr>
          <w:lang w:val="en-US"/>
        </w:rPr>
        <w:t>[foreign key(nameof(MyCustomForeignKey))]</w:t>
      </w:r>
    </w:p>
    <w:p w14:paraId="37C3054C" w14:textId="5F8A7D18" w:rsidR="00F77B1B" w:rsidRDefault="00F77B1B" w:rsidP="00F77B1B">
      <w:pPr>
        <w:pStyle w:val="ListParagraph"/>
      </w:pPr>
      <w:r w:rsidRPr="00F77B1B">
        <w:t>Public Veicoli Veicoli {get; set; }</w:t>
      </w:r>
    </w:p>
    <w:p w14:paraId="5EEDF87B" w14:textId="6A625CB3" w:rsidR="00F77B1B" w:rsidRDefault="00F77B1B" w:rsidP="00F77B1B">
      <w:pPr>
        <w:pStyle w:val="ListParagraph"/>
      </w:pPr>
    </w:p>
    <w:p w14:paraId="5A8B2CF2" w14:textId="6E4939E9" w:rsidR="00F77B1B" w:rsidRDefault="00F77B1B" w:rsidP="00F77B1B">
      <w:pPr>
        <w:pStyle w:val="ListParagraph"/>
      </w:pPr>
      <w:r>
        <w:t>Fluent api:</w:t>
      </w:r>
    </w:p>
    <w:p w14:paraId="0A3F9210" w14:textId="2FE79ED7" w:rsidR="00112F2B" w:rsidRPr="00112F2B" w:rsidRDefault="00112F2B" w:rsidP="00F77B1B">
      <w:pPr>
        <w:pStyle w:val="ListParagraph"/>
        <w:rPr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builder.HasKey(n =&gt; n.Number);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(chiave primaria)</w:t>
      </w:r>
    </w:p>
    <w:p w14:paraId="5BE4AEF5" w14:textId="737E2097" w:rsidR="00112F2B" w:rsidRDefault="00112F2B" w:rsidP="00F77B1B">
      <w:pPr>
        <w:pStyle w:val="ListParagrap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builder.HasOne(c =&gt; c.Client).WithMany(c =&gt; c.CarPolicies).HasForeignKey(k =&gt; k.ClientCF);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(esterna)</w:t>
      </w:r>
    </w:p>
    <w:p w14:paraId="2EE37176" w14:textId="56B1243D" w:rsidR="00112F2B" w:rsidRPr="00112F2B" w:rsidRDefault="00112F2B" w:rsidP="00F77B1B">
      <w:pPr>
        <w:pStyle w:val="ListParagraph"/>
        <w:rPr>
          <w:lang w:val="en-US"/>
        </w:rPr>
      </w:pPr>
    </w:p>
    <w:p w14:paraId="6397F262" w14:textId="77777777" w:rsidR="00F77B1B" w:rsidRPr="00112F2B" w:rsidRDefault="00F77B1B" w:rsidP="00F77B1B">
      <w:pPr>
        <w:pStyle w:val="ListParagraph"/>
        <w:rPr>
          <w:lang w:val="en-US"/>
        </w:rPr>
      </w:pPr>
    </w:p>
    <w:p w14:paraId="0F38CCD6" w14:textId="77777777" w:rsidR="00F77B1B" w:rsidRPr="00112F2B" w:rsidRDefault="00F77B1B" w:rsidP="00F77B1B">
      <w:pPr>
        <w:rPr>
          <w:lang w:val="en-US"/>
        </w:rPr>
      </w:pPr>
    </w:p>
    <w:p w14:paraId="718D4426" w14:textId="40C08BF4" w:rsidR="006234C7" w:rsidRDefault="004A2BF1" w:rsidP="00482857">
      <w:pPr>
        <w:pStyle w:val="ListParagraph"/>
        <w:numPr>
          <w:ilvl w:val="0"/>
          <w:numId w:val="19"/>
        </w:numPr>
      </w:pPr>
      <w:r>
        <w:t>Descrivere l’utilizzo delle Migration e i vantaggi che ne derivano</w:t>
      </w:r>
    </w:p>
    <w:p w14:paraId="77913A99" w14:textId="77777777" w:rsidR="00112F2B" w:rsidRDefault="004E4F8D" w:rsidP="00F77B1B">
      <w:pPr>
        <w:ind w:left="720"/>
        <w:rPr>
          <w:lang w:val="it-IT"/>
        </w:rPr>
      </w:pPr>
      <w:r w:rsidRPr="004E4F8D">
        <w:rPr>
          <w:lang w:val="it-IT"/>
        </w:rPr>
        <w:t>La Migration serve per c</w:t>
      </w:r>
      <w:r>
        <w:rPr>
          <w:lang w:val="it-IT"/>
        </w:rPr>
        <w:t xml:space="preserve">reare il database, </w:t>
      </w:r>
      <w:r w:rsidR="00112F2B">
        <w:rPr>
          <w:lang w:val="it-IT"/>
        </w:rPr>
        <w:t xml:space="preserve">quindi spostare i dati verso il database. Una volta creato il context e le configuration, dove vengono definite le prorietà, vengono lanciati i comadi per l’esecuzione della migration. </w:t>
      </w:r>
    </w:p>
    <w:p w14:paraId="35C5F0D3" w14:textId="1421C32C" w:rsidR="00F77B1B" w:rsidRPr="004E4F8D" w:rsidRDefault="00112F2B" w:rsidP="00F77B1B">
      <w:pPr>
        <w:ind w:left="720"/>
        <w:rPr>
          <w:lang w:val="it-IT"/>
        </w:rPr>
      </w:pPr>
      <w:r>
        <w:rPr>
          <w:lang w:val="it-IT"/>
        </w:rPr>
        <w:t xml:space="preserve">Le migration permettono di effettuare modifiche, tenendo traccia di queste. 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3AF2E758" w14:textId="171B0974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03465A52" w14:textId="0DC730BF" w:rsidR="00387CFF" w:rsidRPr="00387CFF" w:rsidRDefault="00387CFF" w:rsidP="00E81FF4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Sulla base del modello definito in allegato realizzare i requisiti richiesti.</w:t>
      </w:r>
    </w:p>
    <w:p w14:paraId="51C0B15E" w14:textId="77777777" w:rsidR="00387CFF" w:rsidRDefault="00387CFF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62C4B1A6" w14:textId="43D9A77B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L'applicazione deve consentire di gestire i clienti dell'assicurazione. In particolare deve essere possibile</w:t>
      </w:r>
      <w:r>
        <w:rPr>
          <w:rFonts w:cstheme="minorHAnsi"/>
          <w:sz w:val="20"/>
          <w:szCs w:val="20"/>
        </w:rPr>
        <w:t>:</w:t>
      </w:r>
    </w:p>
    <w:p w14:paraId="2EE00ABE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Inserire nuovi clienti</w:t>
      </w:r>
    </w:p>
    <w:p w14:paraId="6408E1E7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Inserire una polizza (rcauto, furto, vita) per un cliente</w:t>
      </w:r>
    </w:p>
    <w:p w14:paraId="43CF54AD" w14:textId="6D51C871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Stampare i dati delle polizze presenti a db (comprese le info sul cliente che l'ha stipulata</w:t>
      </w:r>
      <w:r w:rsidR="002E683C">
        <w:rPr>
          <w:rFonts w:cstheme="minorHAnsi"/>
          <w:sz w:val="20"/>
          <w:szCs w:val="20"/>
        </w:rPr>
        <w:t>*</w:t>
      </w:r>
      <w:r w:rsidRPr="00387CFF">
        <w:rPr>
          <w:rFonts w:cstheme="minorHAnsi"/>
          <w:sz w:val="20"/>
          <w:szCs w:val="20"/>
        </w:rPr>
        <w:t>).</w:t>
      </w:r>
    </w:p>
    <w:p w14:paraId="03F0510F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</w:p>
    <w:p w14:paraId="3562689E" w14:textId="6B16FBAF" w:rsidR="00387CFF" w:rsidRPr="00387CFF" w:rsidRDefault="002E683C" w:rsidP="00387CFF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</w:t>
      </w:r>
      <w:r w:rsidR="00387CFF" w:rsidRPr="00387CFF">
        <w:rPr>
          <w:rFonts w:cstheme="minorHAnsi"/>
          <w:sz w:val="20"/>
          <w:szCs w:val="20"/>
        </w:rPr>
        <w:t>In fase di stampa dei dati del cliente deve essere visualizzabile anche la spesa totale mensile che il cliente sostiene per tutte le sue polizze.</w:t>
      </w:r>
    </w:p>
    <w:p w14:paraId="1B5449C5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</w:p>
    <w:p w14:paraId="0B9ED247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 xml:space="preserve">Requisiti tecnici: </w:t>
      </w:r>
    </w:p>
    <w:p w14:paraId="66F59ABF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Utilizzare le Migration di EF per la modifica del DB</w:t>
      </w:r>
    </w:p>
    <w:p w14:paraId="789F7CCC" w14:textId="0C067E0A" w:rsidR="00E81FF4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Utilizzare le Fluent</w:t>
      </w:r>
      <w:r>
        <w:rPr>
          <w:rFonts w:cstheme="minorHAnsi"/>
          <w:sz w:val="20"/>
          <w:szCs w:val="20"/>
        </w:rPr>
        <w:t>-</w:t>
      </w:r>
      <w:r w:rsidRPr="00387CFF">
        <w:rPr>
          <w:rFonts w:cstheme="minorHAnsi"/>
          <w:sz w:val="20"/>
          <w:szCs w:val="20"/>
        </w:rPr>
        <w:t>Api per la gestione dei requisiti del database</w:t>
      </w:r>
    </w:p>
    <w:p w14:paraId="701DFBA7" w14:textId="352375DA" w:rsidR="00627277" w:rsidRDefault="00627277" w:rsidP="00387CFF">
      <w:pPr>
        <w:pStyle w:val="ListParagraph"/>
        <w:ind w:left="360"/>
        <w:rPr>
          <w:rFonts w:cstheme="minorHAnsi"/>
        </w:rPr>
      </w:pPr>
      <w:r>
        <w:rPr>
          <w:rFonts w:cstheme="minorHAnsi"/>
          <w:sz w:val="20"/>
          <w:szCs w:val="20"/>
        </w:rPr>
        <w:t>Realizzare un menù per l’interazione con l’utente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CFEF4" w14:textId="77777777" w:rsidR="007C1F02" w:rsidRDefault="007C1F02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707A994" w14:textId="77777777" w:rsidR="007C1F02" w:rsidRDefault="007C1F02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011A4" w14:textId="77777777" w:rsidR="00D75732" w:rsidRDefault="00D75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85C1" w14:textId="77777777" w:rsidR="00D75732" w:rsidRDefault="00D75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C3CDB" w14:textId="77777777" w:rsidR="007C1F02" w:rsidRDefault="007C1F02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550240FA" w14:textId="77777777" w:rsidR="007C1F02" w:rsidRDefault="007C1F02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41F27" w14:textId="77777777" w:rsidR="00D75732" w:rsidRDefault="00D757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47BF" w14:textId="77777777" w:rsidR="00D75732" w:rsidRDefault="00D757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6B01" w14:textId="77777777" w:rsidR="00D75732" w:rsidRDefault="00D757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11D61"/>
    <w:rsid w:val="000331A5"/>
    <w:rsid w:val="000421E0"/>
    <w:rsid w:val="00056311"/>
    <w:rsid w:val="0008558D"/>
    <w:rsid w:val="00085B54"/>
    <w:rsid w:val="00087B65"/>
    <w:rsid w:val="000C2472"/>
    <w:rsid w:val="000E471B"/>
    <w:rsid w:val="000E55EA"/>
    <w:rsid w:val="000E60BC"/>
    <w:rsid w:val="000E7F7F"/>
    <w:rsid w:val="00112F2B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529E5"/>
    <w:rsid w:val="00261529"/>
    <w:rsid w:val="00270C3F"/>
    <w:rsid w:val="002733D1"/>
    <w:rsid w:val="002825D6"/>
    <w:rsid w:val="002A0BCF"/>
    <w:rsid w:val="002B0244"/>
    <w:rsid w:val="002B51AD"/>
    <w:rsid w:val="002E683C"/>
    <w:rsid w:val="002E7C28"/>
    <w:rsid w:val="002F2AFA"/>
    <w:rsid w:val="00315CD3"/>
    <w:rsid w:val="003444B6"/>
    <w:rsid w:val="00347AB7"/>
    <w:rsid w:val="00356CAC"/>
    <w:rsid w:val="0036481C"/>
    <w:rsid w:val="00387CFF"/>
    <w:rsid w:val="0039208B"/>
    <w:rsid w:val="003A0670"/>
    <w:rsid w:val="003A4A56"/>
    <w:rsid w:val="003D7282"/>
    <w:rsid w:val="003E162F"/>
    <w:rsid w:val="003E30EA"/>
    <w:rsid w:val="004254F0"/>
    <w:rsid w:val="00430700"/>
    <w:rsid w:val="00443C7E"/>
    <w:rsid w:val="00446E50"/>
    <w:rsid w:val="004538BD"/>
    <w:rsid w:val="00454D2A"/>
    <w:rsid w:val="00457A53"/>
    <w:rsid w:val="00464B0E"/>
    <w:rsid w:val="00470078"/>
    <w:rsid w:val="00482857"/>
    <w:rsid w:val="00485ABF"/>
    <w:rsid w:val="00496042"/>
    <w:rsid w:val="004A2BF1"/>
    <w:rsid w:val="004D0185"/>
    <w:rsid w:val="004D77FA"/>
    <w:rsid w:val="004E4F8D"/>
    <w:rsid w:val="0053305A"/>
    <w:rsid w:val="00547F36"/>
    <w:rsid w:val="005645F9"/>
    <w:rsid w:val="005808D9"/>
    <w:rsid w:val="00594D1C"/>
    <w:rsid w:val="005A2070"/>
    <w:rsid w:val="005D4B45"/>
    <w:rsid w:val="005F014D"/>
    <w:rsid w:val="005F0659"/>
    <w:rsid w:val="006234C7"/>
    <w:rsid w:val="00627277"/>
    <w:rsid w:val="00630A99"/>
    <w:rsid w:val="00646C29"/>
    <w:rsid w:val="006A5B48"/>
    <w:rsid w:val="006E15A5"/>
    <w:rsid w:val="006E2140"/>
    <w:rsid w:val="006E3EC5"/>
    <w:rsid w:val="006E7CC3"/>
    <w:rsid w:val="006F4A3F"/>
    <w:rsid w:val="0072454E"/>
    <w:rsid w:val="007264FF"/>
    <w:rsid w:val="00731D2B"/>
    <w:rsid w:val="0078731A"/>
    <w:rsid w:val="007913B5"/>
    <w:rsid w:val="00796D72"/>
    <w:rsid w:val="007B1791"/>
    <w:rsid w:val="007B399D"/>
    <w:rsid w:val="007C00E4"/>
    <w:rsid w:val="007C1F02"/>
    <w:rsid w:val="007E3CB3"/>
    <w:rsid w:val="00803B30"/>
    <w:rsid w:val="008120C2"/>
    <w:rsid w:val="008130B1"/>
    <w:rsid w:val="008353A9"/>
    <w:rsid w:val="008410E0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A15EB"/>
    <w:rsid w:val="009D56A8"/>
    <w:rsid w:val="009E2BE0"/>
    <w:rsid w:val="00A1545F"/>
    <w:rsid w:val="00A360C5"/>
    <w:rsid w:val="00A510E2"/>
    <w:rsid w:val="00A9761D"/>
    <w:rsid w:val="00AB48C0"/>
    <w:rsid w:val="00B03500"/>
    <w:rsid w:val="00B142D7"/>
    <w:rsid w:val="00B219E6"/>
    <w:rsid w:val="00B41B1D"/>
    <w:rsid w:val="00B444E5"/>
    <w:rsid w:val="00B50F28"/>
    <w:rsid w:val="00B67E28"/>
    <w:rsid w:val="00B73F4C"/>
    <w:rsid w:val="00B915D5"/>
    <w:rsid w:val="00BA5730"/>
    <w:rsid w:val="00BA588E"/>
    <w:rsid w:val="00BA6CCB"/>
    <w:rsid w:val="00BC1DFD"/>
    <w:rsid w:val="00C25A75"/>
    <w:rsid w:val="00C329F9"/>
    <w:rsid w:val="00C56F51"/>
    <w:rsid w:val="00C71FAF"/>
    <w:rsid w:val="00C8122C"/>
    <w:rsid w:val="00C83061"/>
    <w:rsid w:val="00CA3B5B"/>
    <w:rsid w:val="00CB5D24"/>
    <w:rsid w:val="00CB67A9"/>
    <w:rsid w:val="00CC050D"/>
    <w:rsid w:val="00CC072B"/>
    <w:rsid w:val="00CC6F4B"/>
    <w:rsid w:val="00CE3BE3"/>
    <w:rsid w:val="00CE5FBE"/>
    <w:rsid w:val="00CE7394"/>
    <w:rsid w:val="00D20C89"/>
    <w:rsid w:val="00D245F5"/>
    <w:rsid w:val="00D26666"/>
    <w:rsid w:val="00D40B1D"/>
    <w:rsid w:val="00D75732"/>
    <w:rsid w:val="00D8241B"/>
    <w:rsid w:val="00D96C9C"/>
    <w:rsid w:val="00DA34E6"/>
    <w:rsid w:val="00DA5C84"/>
    <w:rsid w:val="00DA7D04"/>
    <w:rsid w:val="00DB470B"/>
    <w:rsid w:val="00DD682E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104E7"/>
    <w:rsid w:val="00F26F54"/>
    <w:rsid w:val="00F60AF1"/>
    <w:rsid w:val="00F75539"/>
    <w:rsid w:val="00F77B1B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BBDE58-7354-4539-948A-3A5A8CD6C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4908C-7648-4AE0-9C1C-DCF71CE50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754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Mariangela Leone (c)</cp:lastModifiedBy>
  <cp:revision>60</cp:revision>
  <cp:lastPrinted>2004-01-22T16:32:00Z</cp:lastPrinted>
  <dcterms:created xsi:type="dcterms:W3CDTF">2020-11-06T14:31:00Z</dcterms:created>
  <dcterms:modified xsi:type="dcterms:W3CDTF">2021-06-25T10:44:00Z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